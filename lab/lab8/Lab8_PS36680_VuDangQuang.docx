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0C72" w14:textId="77777777" w:rsidR="00C377C7" w:rsidRPr="009F3200" w:rsidRDefault="00680A04" w:rsidP="00651E2A">
      <w:pPr>
        <w:spacing w:before="240" w:after="0"/>
        <w:jc w:val="both"/>
        <w:rPr>
          <w:rFonts w:cs="Times New Roman"/>
        </w:rPr>
      </w:pPr>
      <w:r w:rsidRPr="009F3200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969A589" wp14:editId="55005442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3200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08AD3981" wp14:editId="7883AEF3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7C7" w:rsidRPr="009F3200">
        <w:rPr>
          <w:rFonts w:cs="Times New Roman"/>
        </w:rPr>
        <w:br w:type="textWrapping" w:clear="all"/>
      </w:r>
    </w:p>
    <w:p w14:paraId="6EE353CB" w14:textId="49BDC139" w:rsidR="00592AB0" w:rsidRPr="009F3200" w:rsidRDefault="001B24DB" w:rsidP="00651E2A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 w:rsidRPr="009F3200">
        <w:rPr>
          <w:rFonts w:cs="Times New Roman"/>
          <w:b/>
          <w:color w:val="002060"/>
          <w:sz w:val="72"/>
          <w:szCs w:val="50"/>
        </w:rPr>
        <w:t>SQL SERVER</w:t>
      </w:r>
    </w:p>
    <w:p w14:paraId="22127F8B" w14:textId="62B85393" w:rsidR="00F3204D" w:rsidRPr="009F3200" w:rsidRDefault="00327B7E" w:rsidP="00651E2A">
      <w:pPr>
        <w:spacing w:before="240" w:after="360"/>
        <w:jc w:val="center"/>
        <w:rPr>
          <w:rFonts w:cs="Times New Roman"/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F3200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Lab </w:t>
      </w:r>
      <w:r w:rsidR="00FC340B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8</w:t>
      </w:r>
    </w:p>
    <w:p w14:paraId="3AB3C772" w14:textId="77777777" w:rsidR="00C377C7" w:rsidRPr="009F3200" w:rsidRDefault="00C377C7" w:rsidP="00651E2A">
      <w:pPr>
        <w:spacing w:before="240" w:after="0"/>
        <w:jc w:val="both"/>
        <w:rPr>
          <w:rFonts w:cs="Times New Roman"/>
          <w:b/>
          <w:color w:val="4F81BD" w:themeColor="accent1"/>
          <w:sz w:val="40"/>
        </w:rPr>
      </w:pPr>
    </w:p>
    <w:p w14:paraId="1DF732FD" w14:textId="7048B471" w:rsidR="00C377C7" w:rsidRPr="009F3200" w:rsidRDefault="00C377C7" w:rsidP="00651E2A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9F3200">
        <w:rPr>
          <w:rFonts w:cs="Times New Roman"/>
          <w:sz w:val="32"/>
        </w:rPr>
        <w:t xml:space="preserve">Mã số sinh viên </w:t>
      </w:r>
      <w:r w:rsidRPr="009F3200">
        <w:rPr>
          <w:rFonts w:cs="Times New Roman"/>
          <w:sz w:val="32"/>
        </w:rPr>
        <w:tab/>
        <w:t xml:space="preserve">: </w:t>
      </w:r>
      <w:r w:rsidR="00116138" w:rsidRPr="009F3200">
        <w:rPr>
          <w:rFonts w:cs="Times New Roman"/>
          <w:sz w:val="32"/>
        </w:rPr>
        <w:t>PS36680</w:t>
      </w:r>
    </w:p>
    <w:p w14:paraId="2F6BCDD5" w14:textId="15BF5284" w:rsidR="00C377C7" w:rsidRPr="009F3200" w:rsidRDefault="00C377C7" w:rsidP="00651E2A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9F3200">
        <w:rPr>
          <w:rFonts w:cs="Times New Roman"/>
          <w:sz w:val="32"/>
        </w:rPr>
        <w:t xml:space="preserve">Họ tên sinh viên </w:t>
      </w:r>
      <w:r w:rsidRPr="009F3200">
        <w:rPr>
          <w:rFonts w:cs="Times New Roman"/>
          <w:sz w:val="32"/>
        </w:rPr>
        <w:tab/>
        <w:t xml:space="preserve">: </w:t>
      </w:r>
      <w:r w:rsidR="00116138" w:rsidRPr="009F3200">
        <w:rPr>
          <w:rFonts w:cs="Times New Roman"/>
          <w:sz w:val="32"/>
        </w:rPr>
        <w:t>Vũ Đăng Quang</w:t>
      </w:r>
    </w:p>
    <w:p w14:paraId="55C42783" w14:textId="3481A07C" w:rsidR="00C377C7" w:rsidRPr="009F3200" w:rsidRDefault="00C377C7" w:rsidP="00651E2A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9F3200">
        <w:rPr>
          <w:rFonts w:cs="Times New Roman"/>
          <w:sz w:val="32"/>
        </w:rPr>
        <w:t xml:space="preserve">Lớp </w:t>
      </w:r>
      <w:r w:rsidRPr="009F3200">
        <w:rPr>
          <w:rFonts w:cs="Times New Roman"/>
          <w:sz w:val="32"/>
        </w:rPr>
        <w:tab/>
        <w:t xml:space="preserve">: </w:t>
      </w:r>
      <w:r w:rsidR="00116138" w:rsidRPr="009F3200">
        <w:rPr>
          <w:rFonts w:cs="Times New Roman"/>
          <w:sz w:val="32"/>
        </w:rPr>
        <w:t>SD18401</w:t>
      </w:r>
    </w:p>
    <w:p w14:paraId="612CC333" w14:textId="30A245BF" w:rsidR="00C377C7" w:rsidRPr="009F3200" w:rsidRDefault="00C377C7" w:rsidP="00651E2A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9F3200">
        <w:rPr>
          <w:rFonts w:cs="Times New Roman"/>
          <w:sz w:val="32"/>
        </w:rPr>
        <w:t xml:space="preserve">Giảng viên hướng dẫn </w:t>
      </w:r>
      <w:r w:rsidRPr="009F3200">
        <w:rPr>
          <w:rFonts w:cs="Times New Roman"/>
          <w:sz w:val="32"/>
        </w:rPr>
        <w:tab/>
        <w:t>:</w:t>
      </w:r>
      <w:r w:rsidR="00116138" w:rsidRPr="009F3200">
        <w:rPr>
          <w:rFonts w:cs="Times New Roman"/>
          <w:sz w:val="32"/>
        </w:rPr>
        <w:t xml:space="preserve"> </w:t>
      </w:r>
      <w:r w:rsidR="0001553C">
        <w:rPr>
          <w:rFonts w:cs="Times New Roman"/>
          <w:sz w:val="32"/>
        </w:rPr>
        <w:t>Cô Lê Thị Hồng Đào</w:t>
      </w:r>
    </w:p>
    <w:p w14:paraId="0D4969FA" w14:textId="77777777" w:rsidR="00C377C7" w:rsidRPr="009F3200" w:rsidRDefault="00C377C7" w:rsidP="00651E2A">
      <w:pPr>
        <w:spacing w:before="240" w:after="0"/>
        <w:jc w:val="both"/>
        <w:rPr>
          <w:rFonts w:cs="Times New Roman"/>
        </w:rPr>
      </w:pPr>
    </w:p>
    <w:p w14:paraId="54734541" w14:textId="77777777" w:rsidR="00C377C7" w:rsidRPr="009F3200" w:rsidRDefault="00C377C7" w:rsidP="00651E2A">
      <w:pPr>
        <w:spacing w:before="240"/>
        <w:jc w:val="both"/>
        <w:rPr>
          <w:rFonts w:cs="Times New Roman"/>
        </w:rPr>
      </w:pPr>
      <w:r w:rsidRPr="009F3200">
        <w:rPr>
          <w:rFonts w:cs="Times New Roman"/>
        </w:rPr>
        <w:br w:type="page"/>
      </w:r>
    </w:p>
    <w:p w14:paraId="6534B99C" w14:textId="77777777" w:rsidR="00E16291" w:rsidRPr="009F3200" w:rsidRDefault="00E16291" w:rsidP="00651E2A">
      <w:pPr>
        <w:spacing w:before="240"/>
        <w:jc w:val="both"/>
        <w:rPr>
          <w:rStyle w:val="fontstyle01"/>
          <w:rFonts w:ascii="Times New Roman" w:hAnsi="Times New Roman" w:cs="Times New Roman"/>
          <w:sz w:val="24"/>
          <w:szCs w:val="24"/>
        </w:rPr>
        <w:sectPr w:rsidR="00E16291" w:rsidRPr="009F3200" w:rsidSect="00FB0C1E">
          <w:headerReference w:type="default" r:id="rId10"/>
          <w:footerReference w:type="default" r:id="rId11"/>
          <w:headerReference w:type="first" r:id="rId12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32C17E33" w14:textId="77777777" w:rsidR="00680A04" w:rsidRPr="009F3200" w:rsidRDefault="00E16291" w:rsidP="00651E2A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9F3200">
        <w:rPr>
          <w:rFonts w:cs="Times New Roman"/>
          <w:sz w:val="40"/>
        </w:rPr>
        <w:lastRenderedPageBreak/>
        <w:t>MỤC LỤC</w:t>
      </w:r>
    </w:p>
    <w:p w14:paraId="44132CEA" w14:textId="77777777" w:rsidR="00680A04" w:rsidRPr="009F3200" w:rsidRDefault="00680A04" w:rsidP="00651E2A">
      <w:pPr>
        <w:rPr>
          <w:rFonts w:cs="Times New Roman"/>
          <w:lang w:eastAsia="ja-JP"/>
        </w:rPr>
      </w:pPr>
    </w:p>
    <w:sdt>
      <w:sdtPr>
        <w:rPr>
          <w:rFonts w:eastAsiaTheme="minorHAnsi" w:cs="Times New Roman"/>
          <w:b w:val="0"/>
          <w:bCs w:val="0"/>
          <w:sz w:val="28"/>
          <w:szCs w:val="22"/>
          <w:lang w:eastAsia="en-US"/>
        </w:rPr>
        <w:id w:val="-567729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AEE44D" w14:textId="77777777" w:rsidR="002023FF" w:rsidRPr="00BE691E" w:rsidRDefault="002023FF" w:rsidP="00651E2A">
          <w:pPr>
            <w:pStyle w:val="TOCHeading"/>
            <w:rPr>
              <w:rFonts w:cs="Times New Roman"/>
            </w:rPr>
          </w:pPr>
          <w:r w:rsidRPr="00BE691E">
            <w:rPr>
              <w:rFonts w:cs="Times New Roman"/>
            </w:rPr>
            <w:t>Contents</w:t>
          </w:r>
        </w:p>
        <w:p w14:paraId="70FBA3AC" w14:textId="5E0EFF9B" w:rsidR="00A563FD" w:rsidRPr="00A563FD" w:rsidRDefault="002023FF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r w:rsidRPr="00BE691E">
            <w:rPr>
              <w:rFonts w:ascii="Times New Roman" w:hAnsi="Times New Roman" w:cs="Times New Roman"/>
            </w:rPr>
            <w:fldChar w:fldCharType="begin"/>
          </w:r>
          <w:r w:rsidRPr="00BE691E">
            <w:rPr>
              <w:rFonts w:ascii="Times New Roman" w:hAnsi="Times New Roman" w:cs="Times New Roman"/>
            </w:rPr>
            <w:instrText xml:space="preserve"> TOC \o "1-3" \h \z \u </w:instrText>
          </w:r>
          <w:r w:rsidRPr="00BE691E">
            <w:rPr>
              <w:rFonts w:ascii="Times New Roman" w:hAnsi="Times New Roman" w:cs="Times New Roman"/>
            </w:rPr>
            <w:fldChar w:fldCharType="separate"/>
          </w:r>
          <w:hyperlink w:anchor="_Toc148188825" w:history="1">
            <w:r w:rsidR="00A563FD" w:rsidRPr="00A563FD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A563FD" w:rsidRPr="00A563FD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A563FD" w:rsidRPr="00A563FD">
              <w:rPr>
                <w:rStyle w:val="Hyperlink"/>
                <w:rFonts w:ascii="Times New Roman" w:hAnsi="Times New Roman" w:cs="Times New Roman"/>
                <w:noProof/>
              </w:rPr>
              <w:t>FULL BACKUP</w:t>
            </w:r>
            <w:r w:rsidR="00A563FD" w:rsidRPr="00A563F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563FD" w:rsidRPr="00A563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563FD" w:rsidRPr="00A563FD">
              <w:rPr>
                <w:rFonts w:ascii="Times New Roman" w:hAnsi="Times New Roman" w:cs="Times New Roman"/>
                <w:noProof/>
                <w:webHidden/>
              </w:rPr>
              <w:instrText xml:space="preserve"> PAGEREF _Toc148188825 \h </w:instrText>
            </w:r>
            <w:r w:rsidR="00A563FD" w:rsidRPr="00A563FD">
              <w:rPr>
                <w:rFonts w:ascii="Times New Roman" w:hAnsi="Times New Roman" w:cs="Times New Roman"/>
                <w:noProof/>
                <w:webHidden/>
              </w:rPr>
            </w:r>
            <w:r w:rsidR="00A563FD" w:rsidRPr="00A563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563FD" w:rsidRPr="00A563F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563FD" w:rsidRPr="00A563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C2F167" w14:textId="64380C46" w:rsidR="00A563FD" w:rsidRPr="00A563FD" w:rsidRDefault="00A563FD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hyperlink w:anchor="_Toc148188826" w:history="1">
            <w:r w:rsidRPr="00A563FD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Pr="00A563FD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563FD">
              <w:rPr>
                <w:rStyle w:val="Hyperlink"/>
                <w:rFonts w:ascii="Times New Roman" w:hAnsi="Times New Roman" w:cs="Times New Roman"/>
                <w:noProof/>
              </w:rPr>
              <w:t>DIFFERENTIAL BACKUP</w:t>
            </w:r>
            <w:r w:rsidRPr="00A563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63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63FD">
              <w:rPr>
                <w:rFonts w:ascii="Times New Roman" w:hAnsi="Times New Roman" w:cs="Times New Roman"/>
                <w:noProof/>
                <w:webHidden/>
              </w:rPr>
              <w:instrText xml:space="preserve"> PAGEREF _Toc148188826 \h </w:instrText>
            </w:r>
            <w:r w:rsidRPr="00A563FD">
              <w:rPr>
                <w:rFonts w:ascii="Times New Roman" w:hAnsi="Times New Roman" w:cs="Times New Roman"/>
                <w:noProof/>
                <w:webHidden/>
              </w:rPr>
            </w:r>
            <w:r w:rsidRPr="00A563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63F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A563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BDE4D2" w14:textId="7FFB9D8B" w:rsidR="002023FF" w:rsidRPr="00BE691E" w:rsidRDefault="002023FF" w:rsidP="00651E2A">
          <w:pPr>
            <w:rPr>
              <w:rFonts w:cs="Times New Roman"/>
            </w:rPr>
          </w:pPr>
          <w:r w:rsidRPr="00BE691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50031F8" w14:textId="77777777" w:rsidR="00680A04" w:rsidRPr="009F3200" w:rsidRDefault="00680A04" w:rsidP="00651E2A">
      <w:pPr>
        <w:rPr>
          <w:rFonts w:cs="Times New Roman"/>
          <w:lang w:eastAsia="ja-JP"/>
        </w:rPr>
        <w:sectPr w:rsidR="00680A04" w:rsidRPr="009F3200" w:rsidSect="009F588F">
          <w:footerReference w:type="default" r:id="rId13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14:paraId="4774DE56" w14:textId="49CF1E66" w:rsidR="00FC340B" w:rsidRDefault="007C457D" w:rsidP="00FC340B">
      <w:pPr>
        <w:pStyle w:val="Heading1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noProof/>
        </w:rPr>
      </w:pPr>
      <w:bookmarkStart w:id="0" w:name="_Toc148188825"/>
      <w:r>
        <w:rPr>
          <w:rFonts w:ascii="Times New Roman" w:hAnsi="Times New Roman" w:cs="Times New Roman"/>
          <w:noProof/>
        </w:rPr>
        <w:lastRenderedPageBreak/>
        <w:t>FULL BACKUP</w:t>
      </w:r>
      <w:bookmarkEnd w:id="0"/>
    </w:p>
    <w:p w14:paraId="4C069BEB" w14:textId="77777777" w:rsidR="007C457D" w:rsidRDefault="007C457D" w:rsidP="00FC340B">
      <w:pPr>
        <w:rPr>
          <w:rFonts w:cs="Times New Roman"/>
          <w:noProof/>
        </w:rPr>
      </w:pPr>
      <w:r w:rsidRPr="007C457D">
        <w:rPr>
          <w:rFonts w:cs="Times New Roman"/>
          <w:noProof/>
        </w:rPr>
        <w:drawing>
          <wp:inline distT="0" distB="0" distL="0" distR="0" wp14:anchorId="1D5A2D9F" wp14:editId="614FB8AE">
            <wp:extent cx="5640705" cy="3907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BE9D" w14:textId="68D3BDB4" w:rsidR="007C457D" w:rsidRDefault="007C457D" w:rsidP="00FC340B">
      <w:pPr>
        <w:rPr>
          <w:rFonts w:cs="Times New Roman"/>
          <w:noProof/>
        </w:rPr>
      </w:pPr>
      <w:r w:rsidRPr="007C457D">
        <w:rPr>
          <w:rFonts w:cs="Times New Roman"/>
          <w:noProof/>
        </w:rPr>
        <w:lastRenderedPageBreak/>
        <w:drawing>
          <wp:inline distT="0" distB="0" distL="0" distR="0" wp14:anchorId="2F0D48BC" wp14:editId="70427CA0">
            <wp:extent cx="5640705" cy="5446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9BB4" w14:textId="0A5EFECB" w:rsidR="00A563FD" w:rsidRDefault="00A563FD" w:rsidP="00FC340B">
      <w:pPr>
        <w:rPr>
          <w:rFonts w:cs="Times New Roman"/>
          <w:noProof/>
        </w:rPr>
      </w:pPr>
      <w:r w:rsidRPr="007C457D">
        <w:rPr>
          <w:rFonts w:cs="Times New Roman"/>
          <w:noProof/>
        </w:rPr>
        <w:lastRenderedPageBreak/>
        <w:drawing>
          <wp:inline distT="0" distB="0" distL="0" distR="0" wp14:anchorId="79616046" wp14:editId="11C82310">
            <wp:extent cx="5640705" cy="5457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1776" w14:textId="1457788D" w:rsidR="007C457D" w:rsidRDefault="007C457D" w:rsidP="00FC340B">
      <w:pPr>
        <w:rPr>
          <w:rFonts w:cs="Times New Roman"/>
          <w:noProof/>
        </w:rPr>
      </w:pPr>
    </w:p>
    <w:p w14:paraId="69FF7723" w14:textId="72756E4E" w:rsidR="007C457D" w:rsidRDefault="007C457D" w:rsidP="00FC340B">
      <w:pPr>
        <w:rPr>
          <w:rFonts w:cs="Times New Roman"/>
          <w:noProof/>
        </w:rPr>
      </w:pPr>
    </w:p>
    <w:p w14:paraId="3F9D0E23" w14:textId="7E929671" w:rsidR="007C457D" w:rsidRDefault="007C457D" w:rsidP="00FC340B">
      <w:pPr>
        <w:rPr>
          <w:rFonts w:cs="Times New Roman"/>
          <w:noProof/>
        </w:rPr>
      </w:pPr>
      <w:r w:rsidRPr="007C457D">
        <w:rPr>
          <w:rFonts w:cs="Times New Roman"/>
          <w:noProof/>
        </w:rPr>
        <w:lastRenderedPageBreak/>
        <w:drawing>
          <wp:inline distT="0" distB="0" distL="0" distR="0" wp14:anchorId="6343C937" wp14:editId="593E9BCB">
            <wp:extent cx="5640705" cy="5456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672F" w14:textId="5A083E72" w:rsidR="007C457D" w:rsidRDefault="007C457D" w:rsidP="00FC340B">
      <w:pPr>
        <w:rPr>
          <w:rFonts w:cs="Times New Roman"/>
          <w:noProof/>
        </w:rPr>
      </w:pPr>
      <w:r w:rsidRPr="007C457D">
        <w:rPr>
          <w:rFonts w:cs="Times New Roman"/>
          <w:noProof/>
        </w:rPr>
        <w:lastRenderedPageBreak/>
        <w:drawing>
          <wp:inline distT="0" distB="0" distL="0" distR="0" wp14:anchorId="095086CA" wp14:editId="714FB205">
            <wp:extent cx="4124901" cy="430590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1260" w14:textId="07343D52" w:rsidR="00FC340B" w:rsidRPr="00FC340B" w:rsidRDefault="007C457D" w:rsidP="00FC340B">
      <w:pPr>
        <w:rPr>
          <w:rFonts w:cs="Times New Roman"/>
          <w:noProof/>
        </w:rPr>
      </w:pPr>
      <w:r w:rsidRPr="007C457D">
        <w:rPr>
          <w:rFonts w:cs="Times New Roman"/>
          <w:noProof/>
        </w:rPr>
        <w:lastRenderedPageBreak/>
        <w:drawing>
          <wp:inline distT="0" distB="0" distL="0" distR="0" wp14:anchorId="7A2115C7" wp14:editId="7640022F">
            <wp:extent cx="5640705" cy="5092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40B">
        <w:rPr>
          <w:rFonts w:cs="Times New Roman"/>
          <w:noProof/>
        </w:rPr>
        <w:br w:type="page"/>
      </w:r>
    </w:p>
    <w:p w14:paraId="35A3FBFD" w14:textId="77777777" w:rsidR="00A83B98" w:rsidRDefault="007C457D" w:rsidP="00FC340B">
      <w:pPr>
        <w:pStyle w:val="Style1"/>
      </w:pPr>
      <w:bookmarkStart w:id="1" w:name="_Toc148188826"/>
      <w:r>
        <w:lastRenderedPageBreak/>
        <w:t>DIFFERENTIAL BACKUP</w:t>
      </w:r>
      <w:bookmarkEnd w:id="1"/>
    </w:p>
    <w:p w14:paraId="1C0ED4CA" w14:textId="00060E9F" w:rsidR="007C457D" w:rsidRDefault="007C457D" w:rsidP="007C457D">
      <w:pPr>
        <w:pStyle w:val="Style1"/>
        <w:numPr>
          <w:ilvl w:val="0"/>
          <w:numId w:val="0"/>
        </w:numPr>
      </w:pPr>
      <w:bookmarkStart w:id="2" w:name="_Toc148188827"/>
      <w:r w:rsidRPr="007C457D">
        <w:drawing>
          <wp:inline distT="0" distB="0" distL="0" distR="0" wp14:anchorId="036B96F3" wp14:editId="11434C8D">
            <wp:extent cx="5640705" cy="3907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F5D0A25" w14:textId="77777777" w:rsidR="007C457D" w:rsidRDefault="007C457D" w:rsidP="007C457D">
      <w:pPr>
        <w:pStyle w:val="Style1"/>
        <w:numPr>
          <w:ilvl w:val="0"/>
          <w:numId w:val="0"/>
        </w:numPr>
      </w:pPr>
      <w:bookmarkStart w:id="3" w:name="_Toc148188828"/>
      <w:r w:rsidRPr="007C457D">
        <w:lastRenderedPageBreak/>
        <w:drawing>
          <wp:inline distT="0" distB="0" distL="0" distR="0" wp14:anchorId="24E95C4B" wp14:editId="20CCDC47">
            <wp:extent cx="5640705" cy="5457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30C98805" w14:textId="77777777" w:rsidR="00A563FD" w:rsidRDefault="00A563FD" w:rsidP="007C457D">
      <w:pPr>
        <w:pStyle w:val="Style1"/>
        <w:numPr>
          <w:ilvl w:val="0"/>
          <w:numId w:val="0"/>
        </w:numPr>
      </w:pPr>
      <w:bookmarkStart w:id="4" w:name="_Toc148188829"/>
      <w:r w:rsidRPr="007C457D">
        <w:lastRenderedPageBreak/>
        <w:drawing>
          <wp:inline distT="0" distB="0" distL="0" distR="0" wp14:anchorId="0ADC21D3" wp14:editId="6D90D8A2">
            <wp:extent cx="5640705" cy="5457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172822A7" w14:textId="77777777" w:rsidR="00A563FD" w:rsidRDefault="00A563FD" w:rsidP="007C457D">
      <w:pPr>
        <w:pStyle w:val="Style1"/>
        <w:numPr>
          <w:ilvl w:val="0"/>
          <w:numId w:val="0"/>
        </w:numPr>
      </w:pPr>
      <w:bookmarkStart w:id="5" w:name="_Toc148188830"/>
      <w:r w:rsidRPr="00A563FD">
        <w:lastRenderedPageBreak/>
        <w:drawing>
          <wp:inline distT="0" distB="0" distL="0" distR="0" wp14:anchorId="6970A948" wp14:editId="708C271B">
            <wp:extent cx="5640705" cy="54457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38E56AD6" w14:textId="77777777" w:rsidR="00A563FD" w:rsidRDefault="00A563FD" w:rsidP="007C457D">
      <w:pPr>
        <w:pStyle w:val="Style1"/>
        <w:numPr>
          <w:ilvl w:val="0"/>
          <w:numId w:val="0"/>
        </w:numPr>
      </w:pPr>
      <w:bookmarkStart w:id="6" w:name="_Toc148188831"/>
      <w:r w:rsidRPr="007C457D">
        <w:lastRenderedPageBreak/>
        <w:drawing>
          <wp:inline distT="0" distB="0" distL="0" distR="0" wp14:anchorId="411C08CD" wp14:editId="6B8A7284">
            <wp:extent cx="4124901" cy="430590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1EB02555" w14:textId="5440717A" w:rsidR="00A563FD" w:rsidRPr="00FC340B" w:rsidRDefault="00A563FD" w:rsidP="007C457D">
      <w:pPr>
        <w:pStyle w:val="Style1"/>
        <w:numPr>
          <w:ilvl w:val="0"/>
          <w:numId w:val="0"/>
        </w:numPr>
        <w:sectPr w:rsidR="00A563FD" w:rsidRPr="00FC340B" w:rsidSect="00F50AFB">
          <w:headerReference w:type="default" r:id="rId22"/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  <w:bookmarkStart w:id="7" w:name="_Toc148188832"/>
      <w:r w:rsidRPr="007C457D">
        <w:lastRenderedPageBreak/>
        <w:drawing>
          <wp:inline distT="0" distB="0" distL="0" distR="0" wp14:anchorId="474E3813" wp14:editId="4B3A2002">
            <wp:extent cx="5640705" cy="5092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313342A1" w14:textId="5CDD8D6E" w:rsidR="0019714B" w:rsidRPr="00C409BD" w:rsidRDefault="0019714B" w:rsidP="00C409BD">
      <w:pPr>
        <w:sectPr w:rsidR="0019714B" w:rsidRPr="00C409BD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51039969" w14:textId="60DC84F3" w:rsidR="004710F8" w:rsidRPr="009F3200" w:rsidRDefault="004710F8" w:rsidP="000A247E">
      <w:pPr>
        <w:pStyle w:val="Style1"/>
        <w:numPr>
          <w:ilvl w:val="0"/>
          <w:numId w:val="0"/>
        </w:numPr>
      </w:pPr>
    </w:p>
    <w:sectPr w:rsidR="004710F8" w:rsidRPr="009F3200" w:rsidSect="00F50AFB"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DE73" w14:textId="77777777" w:rsidR="005D6437" w:rsidRDefault="005D6437" w:rsidP="00C377C7">
      <w:pPr>
        <w:spacing w:after="0" w:line="240" w:lineRule="auto"/>
      </w:pPr>
      <w:r>
        <w:separator/>
      </w:r>
    </w:p>
  </w:endnote>
  <w:endnote w:type="continuationSeparator" w:id="0">
    <w:p w14:paraId="06594ABA" w14:textId="77777777" w:rsidR="005D6437" w:rsidRDefault="005D6437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64AE" w14:textId="77777777" w:rsidR="00C86DAB" w:rsidRPr="00FB0C1E" w:rsidRDefault="00CD50BA" w:rsidP="00C86DAB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 w:rsidRPr="00FB0C1E">
      <w:rPr>
        <w:rFonts w:cs="Times New Roman"/>
        <w:b/>
        <w:i/>
        <w:color w:val="002060"/>
        <w:sz w:val="36"/>
      </w:rPr>
      <w:t xml:space="preserve">TP.HCM </w:t>
    </w:r>
    <w:r w:rsidR="00C86DAB">
      <w:rPr>
        <w:rFonts w:cs="Times New Roman"/>
        <w:b/>
        <w:i/>
        <w:color w:val="002060"/>
        <w:sz w:val="36"/>
      </w:rPr>
      <w:t>–</w:t>
    </w:r>
    <w:r w:rsidRPr="00FB0C1E">
      <w:rPr>
        <w:rFonts w:cs="Times New Roman"/>
        <w:b/>
        <w:i/>
        <w:color w:val="002060"/>
        <w:sz w:val="36"/>
      </w:rPr>
      <w:t xml:space="preserve"> 20</w:t>
    </w:r>
    <w:r w:rsidR="00C86DAB">
      <w:rPr>
        <w:rFonts w:cs="Times New Roman"/>
        <w:b/>
        <w:i/>
        <w:color w:val="002060"/>
        <w:sz w:val="36"/>
      </w:rPr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38EF9" w14:textId="04B57C32" w:rsidR="00CD50BA" w:rsidRPr="00F50AFB" w:rsidRDefault="009E46A8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</w:t>
    </w:r>
    <w:r w:rsidR="00FC340B">
      <w:rPr>
        <w:i/>
      </w:rPr>
      <w:t>2034</w:t>
    </w:r>
    <w:r w:rsidR="00CD50BA">
      <w:rPr>
        <w:i/>
      </w:rPr>
      <w:tab/>
    </w:r>
    <w:r w:rsidR="00CD50BA">
      <w:rPr>
        <w:i/>
      </w:rPr>
      <w:tab/>
    </w:r>
    <w:r w:rsidR="00CD50BA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D50BA">
          <w:fldChar w:fldCharType="begin"/>
        </w:r>
        <w:r w:rsidR="00CD50BA">
          <w:instrText xml:space="preserve"> PAGE   \* MERGEFORMAT </w:instrText>
        </w:r>
        <w:r w:rsidR="00CD50BA">
          <w:fldChar w:fldCharType="separate"/>
        </w:r>
        <w:r w:rsidR="00014631">
          <w:rPr>
            <w:noProof/>
          </w:rPr>
          <w:t>3</w:t>
        </w:r>
        <w:r w:rsidR="00CD50B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46CB6" w14:textId="77777777" w:rsidR="005D6437" w:rsidRDefault="005D6437" w:rsidP="00C377C7">
      <w:pPr>
        <w:spacing w:after="0" w:line="240" w:lineRule="auto"/>
      </w:pPr>
      <w:r>
        <w:separator/>
      </w:r>
    </w:p>
  </w:footnote>
  <w:footnote w:type="continuationSeparator" w:id="0">
    <w:p w14:paraId="18818F75" w14:textId="77777777" w:rsidR="005D6437" w:rsidRDefault="005D6437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B71C9" w14:textId="77777777" w:rsidR="00CD50BA" w:rsidRPr="00C377C7" w:rsidRDefault="00CD50BA" w:rsidP="00C377C7">
    <w:pPr>
      <w:tabs>
        <w:tab w:val="right" w:pos="10350"/>
      </w:tabs>
      <w:ind w:right="27"/>
      <w:rPr>
        <w:b/>
      </w:rPr>
    </w:pPr>
    <w:r>
      <w:rPr>
        <w:b/>
        <w:color w:val="4F81BD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C915" w14:textId="77777777" w:rsidR="00CD50BA" w:rsidRPr="0069613F" w:rsidRDefault="00CD50BA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20-ps123456</w:t>
    </w:r>
    <w:r w:rsidRPr="00472185">
      <w:t>-</w:t>
    </w:r>
    <w:r>
      <w:t>Nguyễn Thị Đỗ Quyên</w:t>
    </w:r>
    <w:r>
      <w:tab/>
    </w:r>
    <w:r>
      <w:tab/>
      <w:t>Lớp: CP18202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DC73" w14:textId="221FAC8B" w:rsidR="00C86DAB" w:rsidRPr="0051674F" w:rsidRDefault="00FC340B" w:rsidP="0051674F">
    <w:pPr>
      <w:pStyle w:val="Footer"/>
      <w:pBdr>
        <w:bottom w:val="dotDash" w:sz="4" w:space="1" w:color="auto"/>
      </w:pBdr>
      <w:tabs>
        <w:tab w:val="clear" w:pos="4680"/>
        <w:tab w:val="clear" w:pos="9360"/>
        <w:tab w:val="right" w:pos="8910"/>
      </w:tabs>
      <w:ind w:right="63"/>
      <w:rPr>
        <w:i/>
      </w:rPr>
    </w:pPr>
    <w:r>
      <w:rPr>
        <w:i/>
      </w:rPr>
      <w:t>14_PS36680_Vũ Đăng Quang</w:t>
    </w:r>
    <w:r w:rsidR="00C86DAB" w:rsidRPr="0051674F">
      <w:rPr>
        <w:i/>
      </w:rPr>
      <w:tab/>
      <w:t>Lớp:</w:t>
    </w:r>
    <w:r>
      <w:rPr>
        <w:i/>
      </w:rPr>
      <w:t>SD18402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9D6563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46A8D"/>
    <w:multiLevelType w:val="hybridMultilevel"/>
    <w:tmpl w:val="CC24084C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C108F"/>
    <w:multiLevelType w:val="hybridMultilevel"/>
    <w:tmpl w:val="21D8E240"/>
    <w:lvl w:ilvl="0" w:tplc="BBF062C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20522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16D9B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014A6"/>
    <w:multiLevelType w:val="hybridMultilevel"/>
    <w:tmpl w:val="FC865632"/>
    <w:lvl w:ilvl="0" w:tplc="4B5C7FD4">
      <w:start w:val="1"/>
      <w:numFmt w:val="upperRoman"/>
      <w:pStyle w:val="Style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47E1B"/>
    <w:multiLevelType w:val="hybridMultilevel"/>
    <w:tmpl w:val="4186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B559A"/>
    <w:multiLevelType w:val="hybridMultilevel"/>
    <w:tmpl w:val="244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6338E"/>
    <w:multiLevelType w:val="hybridMultilevel"/>
    <w:tmpl w:val="8DFC7E46"/>
    <w:lvl w:ilvl="0" w:tplc="A42817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624B4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B5779"/>
    <w:multiLevelType w:val="hybridMultilevel"/>
    <w:tmpl w:val="07406F40"/>
    <w:lvl w:ilvl="0" w:tplc="5816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33D47"/>
    <w:multiLevelType w:val="hybridMultilevel"/>
    <w:tmpl w:val="E1DA2376"/>
    <w:lvl w:ilvl="0" w:tplc="D2B061C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5083A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102960">
    <w:abstractNumId w:val="17"/>
  </w:num>
  <w:num w:numId="2" w16cid:durableId="101189512">
    <w:abstractNumId w:val="2"/>
  </w:num>
  <w:num w:numId="3" w16cid:durableId="1113666345">
    <w:abstractNumId w:val="9"/>
  </w:num>
  <w:num w:numId="4" w16cid:durableId="1131092498">
    <w:abstractNumId w:val="12"/>
  </w:num>
  <w:num w:numId="5" w16cid:durableId="571504800">
    <w:abstractNumId w:val="8"/>
  </w:num>
  <w:num w:numId="6" w16cid:durableId="1936211724">
    <w:abstractNumId w:val="4"/>
  </w:num>
  <w:num w:numId="7" w16cid:durableId="100729533">
    <w:abstractNumId w:val="18"/>
  </w:num>
  <w:num w:numId="8" w16cid:durableId="979770371">
    <w:abstractNumId w:val="0"/>
  </w:num>
  <w:num w:numId="9" w16cid:durableId="755369665">
    <w:abstractNumId w:val="11"/>
  </w:num>
  <w:num w:numId="10" w16cid:durableId="1408117680">
    <w:abstractNumId w:val="16"/>
  </w:num>
  <w:num w:numId="11" w16cid:durableId="1649704603">
    <w:abstractNumId w:val="1"/>
  </w:num>
  <w:num w:numId="12" w16cid:durableId="223031885">
    <w:abstractNumId w:val="15"/>
  </w:num>
  <w:num w:numId="13" w16cid:durableId="1644114876">
    <w:abstractNumId w:val="10"/>
  </w:num>
  <w:num w:numId="14" w16cid:durableId="1185555005">
    <w:abstractNumId w:val="3"/>
  </w:num>
  <w:num w:numId="15" w16cid:durableId="295109459">
    <w:abstractNumId w:val="6"/>
  </w:num>
  <w:num w:numId="16" w16cid:durableId="1065491619">
    <w:abstractNumId w:val="20"/>
  </w:num>
  <w:num w:numId="17" w16cid:durableId="1166899366">
    <w:abstractNumId w:val="7"/>
  </w:num>
  <w:num w:numId="18" w16cid:durableId="80562750">
    <w:abstractNumId w:val="13"/>
  </w:num>
  <w:num w:numId="19" w16cid:durableId="1857499402">
    <w:abstractNumId w:val="14"/>
  </w:num>
  <w:num w:numId="20" w16cid:durableId="1859343174">
    <w:abstractNumId w:val="19"/>
  </w:num>
  <w:num w:numId="21" w16cid:durableId="928973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631"/>
    <w:rsid w:val="00001663"/>
    <w:rsid w:val="00014631"/>
    <w:rsid w:val="0001553C"/>
    <w:rsid w:val="00052851"/>
    <w:rsid w:val="00052D63"/>
    <w:rsid w:val="00053555"/>
    <w:rsid w:val="00054872"/>
    <w:rsid w:val="00091AEF"/>
    <w:rsid w:val="00096A6C"/>
    <w:rsid w:val="000A247E"/>
    <w:rsid w:val="000A770B"/>
    <w:rsid w:val="000C15CB"/>
    <w:rsid w:val="000E2772"/>
    <w:rsid w:val="000F2D81"/>
    <w:rsid w:val="00116138"/>
    <w:rsid w:val="0013670A"/>
    <w:rsid w:val="00140D04"/>
    <w:rsid w:val="00150736"/>
    <w:rsid w:val="00152A6B"/>
    <w:rsid w:val="00164ECF"/>
    <w:rsid w:val="00170EEA"/>
    <w:rsid w:val="0019714B"/>
    <w:rsid w:val="001A123F"/>
    <w:rsid w:val="001B24DB"/>
    <w:rsid w:val="001D0D2B"/>
    <w:rsid w:val="001E4064"/>
    <w:rsid w:val="002023FF"/>
    <w:rsid w:val="00240F6B"/>
    <w:rsid w:val="00265F3F"/>
    <w:rsid w:val="00272C69"/>
    <w:rsid w:val="00297DCE"/>
    <w:rsid w:val="002A480E"/>
    <w:rsid w:val="002B5FBA"/>
    <w:rsid w:val="002C1121"/>
    <w:rsid w:val="002C1156"/>
    <w:rsid w:val="002C3E57"/>
    <w:rsid w:val="002C7A9C"/>
    <w:rsid w:val="002D07D6"/>
    <w:rsid w:val="002D3BBE"/>
    <w:rsid w:val="002F29E1"/>
    <w:rsid w:val="00327B7E"/>
    <w:rsid w:val="0033716C"/>
    <w:rsid w:val="0035392A"/>
    <w:rsid w:val="003553D5"/>
    <w:rsid w:val="00373DC9"/>
    <w:rsid w:val="00377757"/>
    <w:rsid w:val="003938DA"/>
    <w:rsid w:val="003C0592"/>
    <w:rsid w:val="003F3A7A"/>
    <w:rsid w:val="00400E59"/>
    <w:rsid w:val="00452C3B"/>
    <w:rsid w:val="004710F8"/>
    <w:rsid w:val="00472185"/>
    <w:rsid w:val="004C64CC"/>
    <w:rsid w:val="004D5BB9"/>
    <w:rsid w:val="004F2C96"/>
    <w:rsid w:val="004F3AB7"/>
    <w:rsid w:val="004F4057"/>
    <w:rsid w:val="005078DF"/>
    <w:rsid w:val="0051674F"/>
    <w:rsid w:val="00540607"/>
    <w:rsid w:val="0055484F"/>
    <w:rsid w:val="00563DBA"/>
    <w:rsid w:val="0056784D"/>
    <w:rsid w:val="00567B15"/>
    <w:rsid w:val="005770CD"/>
    <w:rsid w:val="00577C23"/>
    <w:rsid w:val="00592AB0"/>
    <w:rsid w:val="005B4A3F"/>
    <w:rsid w:val="005D36E9"/>
    <w:rsid w:val="005D6437"/>
    <w:rsid w:val="005D761F"/>
    <w:rsid w:val="00602150"/>
    <w:rsid w:val="00602733"/>
    <w:rsid w:val="00610967"/>
    <w:rsid w:val="00651E2A"/>
    <w:rsid w:val="00680A04"/>
    <w:rsid w:val="0069613F"/>
    <w:rsid w:val="006B261B"/>
    <w:rsid w:val="006C3ED7"/>
    <w:rsid w:val="006D75A2"/>
    <w:rsid w:val="006F439C"/>
    <w:rsid w:val="00720980"/>
    <w:rsid w:val="007454A8"/>
    <w:rsid w:val="007557B4"/>
    <w:rsid w:val="00762DB8"/>
    <w:rsid w:val="00771D76"/>
    <w:rsid w:val="0078266C"/>
    <w:rsid w:val="00783A2E"/>
    <w:rsid w:val="007A5F43"/>
    <w:rsid w:val="007C457D"/>
    <w:rsid w:val="007E4CA3"/>
    <w:rsid w:val="007F4769"/>
    <w:rsid w:val="00860E1C"/>
    <w:rsid w:val="008623A3"/>
    <w:rsid w:val="00875E43"/>
    <w:rsid w:val="008931BD"/>
    <w:rsid w:val="008A6CF8"/>
    <w:rsid w:val="008B51E5"/>
    <w:rsid w:val="008E6FC2"/>
    <w:rsid w:val="008F37FA"/>
    <w:rsid w:val="00923DA2"/>
    <w:rsid w:val="00953E19"/>
    <w:rsid w:val="0099624B"/>
    <w:rsid w:val="009E46A8"/>
    <w:rsid w:val="009F3200"/>
    <w:rsid w:val="009F588F"/>
    <w:rsid w:val="00A158D6"/>
    <w:rsid w:val="00A3020B"/>
    <w:rsid w:val="00A413BC"/>
    <w:rsid w:val="00A50FC4"/>
    <w:rsid w:val="00A563FD"/>
    <w:rsid w:val="00A67C66"/>
    <w:rsid w:val="00A731E4"/>
    <w:rsid w:val="00A83B98"/>
    <w:rsid w:val="00A951EA"/>
    <w:rsid w:val="00A97216"/>
    <w:rsid w:val="00AA5A37"/>
    <w:rsid w:val="00AC4E62"/>
    <w:rsid w:val="00AC527B"/>
    <w:rsid w:val="00AD3303"/>
    <w:rsid w:val="00AE538A"/>
    <w:rsid w:val="00B1647C"/>
    <w:rsid w:val="00B54662"/>
    <w:rsid w:val="00B54E3A"/>
    <w:rsid w:val="00B80E8A"/>
    <w:rsid w:val="00B824D6"/>
    <w:rsid w:val="00B9116F"/>
    <w:rsid w:val="00BA0751"/>
    <w:rsid w:val="00BA1265"/>
    <w:rsid w:val="00BC6D0C"/>
    <w:rsid w:val="00BE691E"/>
    <w:rsid w:val="00BF418D"/>
    <w:rsid w:val="00C06B51"/>
    <w:rsid w:val="00C1301E"/>
    <w:rsid w:val="00C275F3"/>
    <w:rsid w:val="00C377C7"/>
    <w:rsid w:val="00C409BD"/>
    <w:rsid w:val="00C55CA5"/>
    <w:rsid w:val="00C56350"/>
    <w:rsid w:val="00C6218D"/>
    <w:rsid w:val="00C86DAB"/>
    <w:rsid w:val="00CB1CF6"/>
    <w:rsid w:val="00CC7622"/>
    <w:rsid w:val="00CD50BA"/>
    <w:rsid w:val="00CE6A8C"/>
    <w:rsid w:val="00D00337"/>
    <w:rsid w:val="00D21CE5"/>
    <w:rsid w:val="00D4563C"/>
    <w:rsid w:val="00D517E6"/>
    <w:rsid w:val="00D56DD0"/>
    <w:rsid w:val="00D6177F"/>
    <w:rsid w:val="00D77893"/>
    <w:rsid w:val="00D8114F"/>
    <w:rsid w:val="00D84C8A"/>
    <w:rsid w:val="00D85364"/>
    <w:rsid w:val="00DB5E26"/>
    <w:rsid w:val="00DC68FE"/>
    <w:rsid w:val="00DD6BFC"/>
    <w:rsid w:val="00DE6392"/>
    <w:rsid w:val="00DE6BA1"/>
    <w:rsid w:val="00DF0241"/>
    <w:rsid w:val="00DF39DF"/>
    <w:rsid w:val="00DF4D56"/>
    <w:rsid w:val="00DF7AF0"/>
    <w:rsid w:val="00E05BCB"/>
    <w:rsid w:val="00E16291"/>
    <w:rsid w:val="00E16CC0"/>
    <w:rsid w:val="00E22305"/>
    <w:rsid w:val="00E24F89"/>
    <w:rsid w:val="00E364F6"/>
    <w:rsid w:val="00E40EBE"/>
    <w:rsid w:val="00E424F2"/>
    <w:rsid w:val="00E60FE8"/>
    <w:rsid w:val="00E66CF8"/>
    <w:rsid w:val="00E87414"/>
    <w:rsid w:val="00E94AA5"/>
    <w:rsid w:val="00E9573B"/>
    <w:rsid w:val="00EA4C72"/>
    <w:rsid w:val="00EC0C12"/>
    <w:rsid w:val="00EC50B7"/>
    <w:rsid w:val="00EC59FC"/>
    <w:rsid w:val="00EF58C9"/>
    <w:rsid w:val="00F04DBC"/>
    <w:rsid w:val="00F06EF2"/>
    <w:rsid w:val="00F21176"/>
    <w:rsid w:val="00F3204D"/>
    <w:rsid w:val="00F50AFB"/>
    <w:rsid w:val="00F77B3E"/>
    <w:rsid w:val="00FA0E3E"/>
    <w:rsid w:val="00FB0C1E"/>
    <w:rsid w:val="00FC04B8"/>
    <w:rsid w:val="00FC340B"/>
    <w:rsid w:val="00FE2AA2"/>
    <w:rsid w:val="00FE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FF966"/>
  <w15:docId w15:val="{6C0E42BD-AD7A-4860-BF08-1D3439ED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  <w:style w:type="paragraph" w:customStyle="1" w:styleId="Style1">
    <w:name w:val="Style1"/>
    <w:basedOn w:val="Heading1"/>
    <w:link w:val="Style1Char"/>
    <w:qFormat/>
    <w:rsid w:val="000A247E"/>
    <w:pPr>
      <w:numPr>
        <w:numId w:val="13"/>
      </w:numPr>
      <w:spacing w:before="240"/>
      <w:jc w:val="both"/>
    </w:pPr>
    <w:rPr>
      <w:rFonts w:ascii="Times New Roman" w:hAnsi="Times New Roman" w:cs="Times New Roman"/>
      <w:noProof/>
    </w:rPr>
  </w:style>
  <w:style w:type="character" w:customStyle="1" w:styleId="Style1Char">
    <w:name w:val="Style1 Char"/>
    <w:basedOn w:val="Heading1Char"/>
    <w:link w:val="Style1"/>
    <w:rsid w:val="000A247E"/>
    <w:rPr>
      <w:rFonts w:ascii="Times New Roman" w:eastAsiaTheme="majorEastAsia" w:hAnsi="Times New Roman" w:cs="Times New Roman"/>
      <w:b/>
      <w:bCs/>
      <w:noProof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PT\Mon_Lop\CoSoDuLieuFPT\BaiGiaiLab&amp;ASM_coQuyen\Template%20bao%20cao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90F1-55D9-4199-B216-97BD8347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bao cao Lab</Template>
  <TotalTime>152</TotalTime>
  <Pages>16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Quang Vũ Đăng</cp:lastModifiedBy>
  <cp:revision>6</cp:revision>
  <dcterms:created xsi:type="dcterms:W3CDTF">2023-09-12T07:16:00Z</dcterms:created>
  <dcterms:modified xsi:type="dcterms:W3CDTF">2023-10-14T08:14:00Z</dcterms:modified>
</cp:coreProperties>
</file>